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D6D" w:rsidRDefault="0097530C">
      <w:pPr>
        <w:rPr>
          <w:b/>
          <w:u w:val="single"/>
        </w:rPr>
      </w:pPr>
      <w:r w:rsidRPr="0097530C">
        <w:rPr>
          <w:b/>
          <w:u w:val="single"/>
        </w:rPr>
        <w:t>Read Me for Python Script to produce “Points Output look-alike CSVs”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Unzip these files in a suitable location. Use the “Create Profiles” tool in TUFLOW MATLAB utilities to generate “_PROFILES.nc” files for the </w:t>
      </w:r>
      <w:proofErr w:type="spellStart"/>
      <w:r>
        <w:t>netcdfs</w:t>
      </w:r>
      <w:proofErr w:type="spellEnd"/>
      <w:r>
        <w:t xml:space="preserve"> at different locations.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Paste these “_PROFILES.nc” files within the same folder as the Python script.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changes to NamePTIndex_v2.csv in the folder to make sure they reflect the new location names and the corresponding PT#.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changes to Variables.csv in the folder to make sure they include all the variables you want to extract from the “_PROFILES.nc”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Open </w:t>
      </w:r>
      <w:proofErr w:type="spellStart"/>
      <w:r>
        <w:t>Jupyter</w:t>
      </w:r>
      <w:proofErr w:type="spellEnd"/>
      <w:r>
        <w:t xml:space="preserve"> Notebook.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Navigate to the Python script within </w:t>
      </w:r>
      <w:proofErr w:type="spellStart"/>
      <w:r>
        <w:t>Jupyter</w:t>
      </w:r>
      <w:proofErr w:type="spellEnd"/>
      <w:r>
        <w:t xml:space="preserve"> Notebook and open it.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Make sure the different string fields in the Python script are pointing to NamePTIndex_v2.csv and Variables.csv (or whatever you’ve named them now) correctly.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Python script needs an example “PROFILES.nc” file to read all the variable names. So in one of the string fields, point it to one of your newly created “_PROFILES.nc”.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The script is designed to process all file names with an extension “.</w:t>
      </w:r>
      <w:proofErr w:type="spellStart"/>
      <w:r>
        <w:t>nc</w:t>
      </w:r>
      <w:proofErr w:type="spellEnd"/>
      <w:r>
        <w:t>” within the folder. So make sure you’re operating only with the “_PROFILES.nc” files within this folder. You can process multiple files at once.</w:t>
      </w:r>
    </w:p>
    <w:p w:rsidR="0097530C" w:rsidRPr="0097530C" w:rsidRDefault="0097530C" w:rsidP="0097530C">
      <w:pPr>
        <w:pStyle w:val="ListParagraph"/>
        <w:numPr>
          <w:ilvl w:val="0"/>
          <w:numId w:val="1"/>
        </w:numPr>
        <w:rPr>
          <w:b/>
          <w:u w:val="single"/>
        </w:rPr>
      </w:pPr>
      <w:r>
        <w:t>At the end of the script, you should have one “_PROFILES.csv” for each “_PROFILES.nc”. These CSV would look exactly like how a TUFLOW FV POINTS output would traditionally print.</w:t>
      </w:r>
      <w:bookmarkStart w:id="0" w:name="_GoBack"/>
      <w:bookmarkEnd w:id="0"/>
    </w:p>
    <w:sectPr w:rsidR="0097530C" w:rsidRPr="00975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6B21"/>
    <w:multiLevelType w:val="hybridMultilevel"/>
    <w:tmpl w:val="DD769D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AD9"/>
    <w:rsid w:val="00945AD9"/>
    <w:rsid w:val="0097530C"/>
    <w:rsid w:val="00B3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595A0"/>
  <w15:chartTrackingRefBased/>
  <w15:docId w15:val="{6351775F-771A-488C-AA10-FBD37B3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B282979C</Template>
  <TotalTime>9</TotalTime>
  <Pages>1</Pages>
  <Words>207</Words>
  <Characters>1186</Characters>
  <Application>Microsoft Office Word</Application>
  <DocSecurity>0</DocSecurity>
  <Lines>9</Lines>
  <Paragraphs>2</Paragraphs>
  <ScaleCrop>false</ScaleCrop>
  <Company>Sydney Water</Company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KUMANDUR, KAUSHAL</dc:creator>
  <cp:keywords/>
  <dc:description/>
  <cp:lastModifiedBy>KUMANDUR, KAUSHAL</cp:lastModifiedBy>
  <cp:revision>2</cp:revision>
  <dcterms:created xsi:type="dcterms:W3CDTF">2021-06-10T06:03:00Z</dcterms:created>
  <dcterms:modified xsi:type="dcterms:W3CDTF">2021-06-10T06:12:00Z</dcterms:modified>
</cp:coreProperties>
</file>