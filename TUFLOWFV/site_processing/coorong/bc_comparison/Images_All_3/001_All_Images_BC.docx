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drawing>
          <wp:inline distB="0" distL="0" distR="0" distT="0">
            <wp:extent cx="11811000" cy="4495799"/>
            <wp:effectExtent b="0" l="0" r="0" t="0"/>
            <wp:docPr id="1" name="AGE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2" name="AMM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M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3" name="DOC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.png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4" name="DO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N.png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5" name="DOP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P.png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6" name="FLOW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.png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7" name="FRP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P.png"/>
                    <pic:cNvPicPr preferRelativeResize="0"/>
                  </pic:nvPicPr>
                  <pic:blipFill>
                    <a:blip r:embed="Image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8" name="FRP_AD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P_ADS.png"/>
                    <pic:cNvPicPr preferRelativeResize="0"/>
                  </pic:nvPicPr>
                  <pic:blipFill>
                    <a:blip r:embed="Image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9" name="GR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N.png"/>
                    <pic:cNvPicPr preferRelativeResize="0"/>
                  </pic:nvPicPr>
                  <pic:blipFill>
                    <a:blip r:embed="Image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0" name="NIT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T.png"/>
                    <pic:cNvPicPr preferRelativeResize="0"/>
                  </pic:nvPicPr>
                  <pic:blipFill>
                    <a:blip r:embed="Image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1" name="OXY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XY.png"/>
                    <pic:cNvPicPr preferRelativeResize="0"/>
                  </pic:nvPicPr>
                  <pic:blipFill>
                    <a:blip r:embed="Image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2" name="POC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C.png"/>
                    <pic:cNvPicPr preferRelativeResize="0"/>
                  </pic:nvPicPr>
                  <pic:blipFill>
                    <a:blip r:embed="Image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3" name="PO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N.png"/>
                    <pic:cNvPicPr preferRelativeResize="0"/>
                  </pic:nvPicPr>
                  <pic:blipFill>
                    <a:blip r:embed="Image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4" name="POP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P.png"/>
                    <pic:cNvPicPr preferRelativeResize="0"/>
                  </pic:nvPicPr>
                  <pic:blipFill>
                    <a:blip r:embed="Image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5" name="RSI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SI.png"/>
                    <pic:cNvPicPr preferRelativeResize="0"/>
                  </pic:nvPicPr>
                  <pic:blipFill>
                    <a:blip r:embed="Image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6" name="S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AL.png"/>
                    <pic:cNvPicPr preferRelativeResize="0"/>
                  </pic:nvPicPr>
                  <pic:blipFill>
                    <a:blip r:embed="Image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7" name="SS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1.png"/>
                    <pic:cNvPicPr preferRelativeResize="0"/>
                  </pic:nvPicPr>
                  <pic:blipFill>
                    <a:blip r:embed="Image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8" name="TEMP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MP.png"/>
                    <pic:cNvPicPr preferRelativeResize="0"/>
                  </pic:nvPicPr>
                  <pic:blipFill>
                    <a:blip r:embed="Image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9" name="TRACE_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ACE_1.png"/>
                    <pic:cNvPicPr preferRelativeResize="0"/>
                  </pic:nvPicPr>
                  <pic:blipFill>
                    <a:blip r:embed="Image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itlePg w:val="0"/>
      <w:pgMar w:bottom="1440" w:footer="720" w:gutter="0" w:header="720" w:left="1440" w:right="1440" w:top="1440"/>
      <w:pgNumType w:start="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243E6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2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gMATLABTABLE" w:type="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customStyle="1" w:styleId="1E48BE2543C74FACACF327345C0960081" w:type="paragraph">
    <w:name w:val="1E48BE2543C74FACACF327345C0960081"/>
    <w:rsid w:val="0066287D"/>
  </w:style>
  <w:style w:customStyle="1" w:styleId="1E48BE2543C74FACACF327345C0960082" w:type="paragraph">
    <w:name w:val="1E48BE2543C74FACACF327345C0960082"/>
    <w:rsid w:val="0066287D"/>
  </w:style>
  <w:style w:customStyle="1" w:styleId="1E48BE2543C74FACACF327345C0960083" w:type="paragraph">
    <w:name w:val="1E48BE2543C74FACACF327345C0960083"/>
    <w:rsid w:val="0066287D"/>
  </w:style>
  <w:style w:customStyle="1" w:styleId="5C88684EEA7C4C609D4C279A23B30FAF" w:type="paragraph">
    <w:name w:val="5C88684EEA7C4C609D4C279A23B30FAF"/>
    <w:rsid w:val="00C23955"/>
    <w:pPr>
      <w:spacing w:after="160" w:line="259" w:lineRule="auto"/>
    </w:pPr>
    <w:rPr>
      <w:lang w:eastAsia="en-US"/>
    </w:rPr>
  </w:style>
  <w:style w:customStyle="1" w:styleId="5E836448EA5B4ECA8EFD2D45CB5EAD4B1" w:type="paragraph">
    <w:name w:val="5E836448EA5B4ECA8EFD2D45CB5EAD4B1"/>
    <w:rsid w:val="003829A0"/>
  </w:style>
  <w:style w:customStyle="1" w:styleId="5E836448EA5B4ECA8EFD2D45CB5EAD4B2" w:type="paragraph">
    <w:name w:val="5E836448EA5B4ECA8EFD2D45CB5EAD4B2"/>
    <w:rsid w:val="003829A0"/>
  </w:style>
  <w:style w:customStyle="1" w:styleId="5E836448EA5B4ECA8EFD2D45CB5EAD4B3" w:type="paragraph">
    <w:name w:val="5E836448EA5B4ECA8EFD2D45CB5EAD4B3"/>
    <w:rsid w:val="0066287D"/>
  </w:style>
  <w:style w:customStyle="1" w:styleId="5E836448EA5B4ECA8EFD2D45CB5EAD4B4" w:type="paragraph">
    <w:name w:val="5E836448EA5B4ECA8EFD2D45CB5EAD4B4"/>
    <w:rsid w:val="0066287D"/>
  </w:style>
  <w:style w:customStyle="1" w:styleId="5E836448EA5B4ECA8EFD2D45CB5EAD4B5" w:type="paragraph">
    <w:name w:val="5E836448EA5B4ECA8EFD2D45CB5EAD4B5"/>
    <w:rsid w:val="0066287D"/>
  </w:style>
  <w:style w:customStyle="1" w:styleId="6BD6AAB175174A42A004C4357850E612" w:type="paragraph">
    <w:name w:val="6BD6AAB175174A42A004C4357850E612"/>
    <w:rsid w:val="00C23955"/>
    <w:pPr>
      <w:spacing w:after="160" w:line="259" w:lineRule="auto"/>
    </w:pPr>
    <w:rPr>
      <w:lang w:eastAsia="en-US"/>
    </w:rPr>
  </w:style>
  <w:style w:customStyle="1" w:styleId="7AD896FFA1464795B90304FBA03B60741" w:type="paragraph">
    <w:name w:val="7AD896FFA1464795B90304FBA03B60741"/>
    <w:rsid w:val="003829A0"/>
  </w:style>
  <w:style w:customStyle="1" w:styleId="7AD896FFA1464795B90304FBA03B60742" w:type="paragraph">
    <w:name w:val="7AD896FFA1464795B90304FBA03B60742"/>
    <w:rsid w:val="003829A0"/>
  </w:style>
  <w:style w:customStyle="1" w:styleId="7AD896FFA1464795B90304FBA03B60743" w:type="paragraph">
    <w:name w:val="7AD896FFA1464795B90304FBA03B60743"/>
    <w:rsid w:val="0066287D"/>
  </w:style>
  <w:style w:customStyle="1" w:styleId="7AD896FFA1464795B90304FBA03B60744" w:type="paragraph">
    <w:name w:val="7AD896FFA1464795B90304FBA03B60744"/>
    <w:rsid w:val="0066287D"/>
  </w:style>
  <w:style w:customStyle="1" w:styleId="7AD896FFA1464795B90304FBA03B60745" w:type="paragraph">
    <w:name w:val="7AD896FFA1464795B90304FBA03B60745"/>
    <w:rsid w:val="0066287D"/>
  </w:style>
  <w:style w:customStyle="1" w:styleId="7AD896FFA1464795B90304FBA03B60746" w:type="paragraph">
    <w:name w:val="7AD896FFA1464795B90304FBA03B60746"/>
    <w:rsid w:val="00965571"/>
  </w:style>
  <w:style w:customStyle="1" w:styleId="8417823515854BDAADB27EB35A2AAE03" w:type="paragraph">
    <w:name w:val="8417823515854BDAADB27EB35A2AAE03"/>
    <w:rsid w:val="00C23955"/>
    <w:pPr>
      <w:spacing w:after="160" w:line="259" w:lineRule="auto"/>
    </w:pPr>
    <w:rPr>
      <w:lang w:eastAsia="en-US"/>
    </w:rPr>
  </w:style>
  <w:style w:customStyle="1" w:styleId="A4EF3F2B50EF4A74BE33E89F125C0D91" w:type="paragraph">
    <w:name w:val="A4EF3F2B50EF4A74BE33E89F125C0D91"/>
    <w:rsid w:val="00C23955"/>
    <w:pPr>
      <w:spacing w:after="160" w:line="259" w:lineRule="auto"/>
    </w:pPr>
    <w:rPr>
      <w:lang w:eastAsia="en-US"/>
    </w:rPr>
  </w:style>
  <w:style w:customStyle="1" w:styleId="B1F445CE85F642449D61E554C74748FF" w:type="paragraph">
    <w:name w:val="B1F445CE85F642449D61E554C74748FF"/>
    <w:rsid w:val="00C23955"/>
    <w:pPr>
      <w:spacing w:after="160" w:line="259" w:lineRule="auto"/>
    </w:pPr>
    <w:rPr>
      <w:lang w:eastAsia="en-US"/>
    </w:rPr>
  </w:style>
  <w:style w:customStyle="1" w:styleId="B9F010253D29470889A70CE9EE02454B" w:type="paragraph">
    <w:name w:val="B9F010253D29470889A70CE9EE02454B"/>
    <w:rsid w:val="00C23955"/>
    <w:pPr>
      <w:spacing w:after="160" w:line="259" w:lineRule="auto"/>
    </w:pPr>
    <w:rPr>
      <w:lang w:eastAsia="en-US"/>
    </w:rPr>
  </w:style>
  <w:style w:customStyle="1" w:styleId="C2F6E70316704D30A86197EA6B244584" w:type="paragraph">
    <w:name w:val="C2F6E70316704D30A86197EA6B244584"/>
    <w:rsid w:val="00C23955"/>
    <w:pPr>
      <w:spacing w:after="160" w:line="259" w:lineRule="auto"/>
    </w:pPr>
    <w:rPr>
      <w:lang w:eastAsia="en-US"/>
    </w:rPr>
  </w:style>
  <w:style w:customStyle="1" w:styleId="E6E9CE3746204D3DA9EAD3F66F24A198" w:type="paragraph">
    <w:name w:val="E6E9CE3746204D3DA9EAD3F66F24A198"/>
    <w:rsid w:val="00C23955"/>
    <w:pPr>
      <w:spacing w:after="160" w:line="259" w:lineRule="auto"/>
    </w:pPr>
    <w:rPr>
      <w:lang w:eastAsia="en-US"/>
    </w:rPr>
  </w:style>
  <w:style w:customStyle="1" w:styleId="F59F68FB91B84E8A8DB6BC63CB69F4BE" w:type="paragraph">
    <w:name w:val="F59F68FB91B84E8A8DB6BC63CB69F4BE"/>
    <w:rsid w:val="00C23955"/>
    <w:pPr>
      <w:spacing w:after="160" w:line="259" w:lineRule="auto"/>
    </w:pPr>
    <w:rPr>
      <w:lang w:eastAsia="en-US"/>
    </w:rPr>
  </w:style>
  <w:style w:customStyle="1" w:styleId="F82243D9BBC2460CB0F9C802F3726981" w:type="paragraph">
    <w:name w:val="F82243D9BBC2460CB0F9C802F3726981"/>
    <w:rsid w:val="00C23955"/>
    <w:pPr>
      <w:spacing w:after="160" w:line="259" w:lineRule="auto"/>
    </w:pPr>
    <w:rPr>
      <w:lang w:eastAsia="en-US"/>
    </w:rPr>
  </w:style>
  <w:style w:customStyle="1" w:styleId="HeaderChar" w:type="character">
    <w:name w:val="Header Char"/>
    <w:basedOn w:val="DefaultParagraphFont"/>
    <w:link w:val="Header"/>
    <w:uiPriority w:val="99"/>
    <w:rsid w:val="00965571"/>
  </w:style>
  <w:style w:customStyle="1" w:styleId="ReportTOC" w:type="paragraph">
    <w:name w:val="ReportTOC"/>
    <w:rsid w:val="00C23955"/>
    <w:rPr>
      <w:rFonts w:cs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10" Target="media/image10.png" Type="http://schemas.openxmlformats.org/officeDocument/2006/relationships/image"/><Relationship Id="ImageId11" Target="media/image11.png" Type="http://schemas.openxmlformats.org/officeDocument/2006/relationships/image"/><Relationship Id="ImageId12" Target="media/image12.png" Type="http://schemas.openxmlformats.org/officeDocument/2006/relationships/image"/><Relationship Id="ImageId13" Target="media/image13.png" Type="http://schemas.openxmlformats.org/officeDocument/2006/relationships/image"/><Relationship Id="ImageId14" Target="media/image14.png" Type="http://schemas.openxmlformats.org/officeDocument/2006/relationships/image"/><Relationship Id="ImageId15" Target="media/image15.png" Type="http://schemas.openxmlformats.org/officeDocument/2006/relationships/image"/><Relationship Id="ImageId16" Target="media/image16.png" Type="http://schemas.openxmlformats.org/officeDocument/2006/relationships/image"/><Relationship Id="ImageId17" Target="media/image17.png" Type="http://schemas.openxmlformats.org/officeDocument/2006/relationships/image"/><Relationship Id="ImageId18" Target="media/image18.png" Type="http://schemas.openxmlformats.org/officeDocument/2006/relationships/image"/><Relationship Id="ImageId19" Target="media/image19.png" Type="http://schemas.openxmlformats.org/officeDocument/2006/relationships/image"/><Relationship Id="ImageId2" Target="media/image2.png" Type="http://schemas.openxmlformats.org/officeDocument/2006/relationships/image"/><Relationship Id="ImageId3" Target="media/image3.png" Type="http://schemas.openxmlformats.org/officeDocument/2006/relationships/image"/><Relationship Id="ImageId4" Target="media/image4.png" Type="http://schemas.openxmlformats.org/officeDocument/2006/relationships/image"/><Relationship Id="ImageId5" Target="media/image5.png" Type="http://schemas.openxmlformats.org/officeDocument/2006/relationships/image"/><Relationship Id="ImageId6" Target="media/image6.png" Type="http://schemas.openxmlformats.org/officeDocument/2006/relationships/image"/><Relationship Id="ImageId7" Target="media/image7.png" Type="http://schemas.openxmlformats.org/officeDocument/2006/relationships/image"/><Relationship Id="ImageId8" Target="media/image8.png" Type="http://schemas.openxmlformats.org/officeDocument/2006/relationships/image"/><Relationship Id="ImageId9" Target="media/image9.png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40222-5ED1-426A-8920-20AEA9598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Krishnan Ramkumar</cp:lastModifiedBy>
  <cp:revision>8</cp:revision>
  <dcterms:created xsi:type="dcterms:W3CDTF">2014-04-07T14:33:00Z</dcterms:created>
  <dcterms:modified xsi:type="dcterms:W3CDTF">2016-07-06T19:32:00Z</dcterms:modified>
</cp:coreProperties>
</file>